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989" w:rsidRDefault="00B53C0B" w:rsidP="00D97989">
      <w:pPr>
        <w:tabs>
          <w:tab w:val="center" w:pos="1087"/>
        </w:tabs>
        <w:rPr>
          <w:lang w:val="es-ES"/>
        </w:rPr>
      </w:pPr>
      <w:r>
        <w:rPr>
          <w:noProof/>
          <w:lang w:val="es-SV" w:eastAsia="es-SV" w:bidi="ar-SA"/>
        </w:rPr>
        <w:drawing>
          <wp:anchor distT="0" distB="0" distL="114300" distR="114300" simplePos="0" relativeHeight="251653119" behindDoc="0" locked="0" layoutInCell="1" allowOverlap="1" wp14:anchorId="0F9BCD01" wp14:editId="67146040">
            <wp:simplePos x="0" y="0"/>
            <wp:positionH relativeFrom="page">
              <wp:posOffset>1704975</wp:posOffset>
            </wp:positionH>
            <wp:positionV relativeFrom="paragraph">
              <wp:posOffset>0</wp:posOffset>
            </wp:positionV>
            <wp:extent cx="4371975" cy="425005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69739__wallpapers-desktops-background-simple-wallpaper-mosaic-shared-xmonad_p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1" r="19586"/>
                    <a:stretch/>
                  </pic:blipFill>
                  <pic:spPr bwMode="auto">
                    <a:xfrm>
                      <a:off x="0" y="0"/>
                      <a:ext cx="4371975" cy="425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SV" w:eastAsia="es-SV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092A10" wp14:editId="359FABC4">
                <wp:simplePos x="0" y="0"/>
                <wp:positionH relativeFrom="column">
                  <wp:posOffset>692150</wp:posOffset>
                </wp:positionH>
                <wp:positionV relativeFrom="paragraph">
                  <wp:posOffset>1326515</wp:posOffset>
                </wp:positionV>
                <wp:extent cx="1282700" cy="1398270"/>
                <wp:effectExtent l="0" t="0" r="0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796" w:rsidRPr="005D45A3" w:rsidRDefault="00B53C0B" w:rsidP="00D97989">
                            <w:pPr>
                              <w:jc w:val="center"/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5D45A3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dEVELOPERS</w:t>
                            </w:r>
                            <w:proofErr w:type="spellEnd"/>
                            <w:proofErr w:type="gramEnd"/>
                            <w:r w:rsidR="00BD4796" w:rsidRPr="005D45A3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:</w:t>
                            </w:r>
                          </w:p>
                          <w:p w:rsidR="00BD4796" w:rsidRPr="005D45A3" w:rsidRDefault="00051212" w:rsidP="00D97989">
                            <w:pPr>
                              <w:jc w:val="both"/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r w:rsidRPr="005D45A3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-</w:t>
                            </w:r>
                            <w:r w:rsidR="00BD4796" w:rsidRPr="005D45A3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 xml:space="preserve">Bonilla </w:t>
                            </w:r>
                            <w:proofErr w:type="spellStart"/>
                            <w:r w:rsidR="00BD4796" w:rsidRPr="005D45A3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Bonilla</w:t>
                            </w:r>
                            <w:proofErr w:type="spellEnd"/>
                            <w:r w:rsidR="00BD4796" w:rsidRPr="005D45A3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, Ted Gabriel</w:t>
                            </w:r>
                          </w:p>
                          <w:p w:rsidR="003B5D62" w:rsidRPr="005D45A3" w:rsidRDefault="00051212" w:rsidP="00D97989">
                            <w:pPr>
                              <w:jc w:val="both"/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r w:rsidRPr="005D45A3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-</w:t>
                            </w:r>
                            <w:r w:rsidR="00BD4796" w:rsidRPr="005D45A3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Mel</w:t>
                            </w:r>
                            <w:r w:rsidR="00BD4796" w:rsidRPr="005D45A3">
                              <w:rPr>
                                <w:rFonts w:ascii="Bebas Neue" w:eastAsia="Calibri" w:hAnsi="Bebas Neue" w:cs="Cambria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é</w:t>
                            </w:r>
                            <w:r w:rsidR="00BD4796" w:rsidRPr="005D45A3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ndez Hern</w:t>
                            </w:r>
                            <w:r w:rsidR="00BD4796" w:rsidRPr="005D45A3">
                              <w:rPr>
                                <w:rFonts w:ascii="Bebas Neue" w:eastAsia="Calibri" w:hAnsi="Bebas Neue" w:cs="Cambria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á</w:t>
                            </w:r>
                            <w:r w:rsidR="00BD4796" w:rsidRPr="005D45A3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ndez, Diego Ronaldo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092A1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54.5pt;margin-top:104.45pt;width:101pt;height:110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" filled="f" stroked="f">
                <v:textbox>
                  <w:txbxContent>
                    <w:p w:rsidR="00BD4796" w:rsidRPr="005D45A3" w:rsidRDefault="00B53C0B" w:rsidP="00D97989">
                      <w:pPr>
                        <w:jc w:val="center"/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proofErr w:type="spellStart"/>
                      <w:proofErr w:type="gramStart"/>
                      <w:r w:rsidRPr="005D45A3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dEVELOPERS</w:t>
                      </w:r>
                      <w:proofErr w:type="spellEnd"/>
                      <w:proofErr w:type="gramEnd"/>
                      <w:r w:rsidR="00BD4796" w:rsidRPr="005D45A3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:</w:t>
                      </w:r>
                    </w:p>
                    <w:p w:rsidR="00BD4796" w:rsidRPr="005D45A3" w:rsidRDefault="00051212" w:rsidP="00D97989">
                      <w:pPr>
                        <w:jc w:val="both"/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r w:rsidRPr="005D45A3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-</w:t>
                      </w:r>
                      <w:r w:rsidR="00BD4796" w:rsidRPr="005D45A3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 xml:space="preserve">Bonilla </w:t>
                      </w:r>
                      <w:proofErr w:type="spellStart"/>
                      <w:r w:rsidR="00BD4796" w:rsidRPr="005D45A3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Bonilla</w:t>
                      </w:r>
                      <w:proofErr w:type="spellEnd"/>
                      <w:r w:rsidR="00BD4796" w:rsidRPr="005D45A3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, Ted Gabriel</w:t>
                      </w:r>
                    </w:p>
                    <w:p w:rsidR="003B5D62" w:rsidRPr="005D45A3" w:rsidRDefault="00051212" w:rsidP="00D97989">
                      <w:pPr>
                        <w:jc w:val="both"/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r w:rsidRPr="005D45A3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-</w:t>
                      </w:r>
                      <w:r w:rsidR="00BD4796" w:rsidRPr="005D45A3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Mel</w:t>
                      </w:r>
                      <w:r w:rsidR="00BD4796" w:rsidRPr="005D45A3">
                        <w:rPr>
                          <w:rFonts w:ascii="Bebas Neue" w:eastAsia="Calibri" w:hAnsi="Bebas Neue" w:cs="Cambria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é</w:t>
                      </w:r>
                      <w:r w:rsidR="00BD4796" w:rsidRPr="005D45A3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ndez Hern</w:t>
                      </w:r>
                      <w:r w:rsidR="00BD4796" w:rsidRPr="005D45A3">
                        <w:rPr>
                          <w:rFonts w:ascii="Bebas Neue" w:eastAsia="Calibri" w:hAnsi="Bebas Neue" w:cs="Cambria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á</w:t>
                      </w:r>
                      <w:r w:rsidR="00BD4796" w:rsidRPr="005D45A3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ndez, Diego Ronaldo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SV" w:eastAsia="es-SV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5595F2" wp14:editId="73662F2A">
                <wp:simplePos x="0" y="0"/>
                <wp:positionH relativeFrom="column">
                  <wp:posOffset>1118235</wp:posOffset>
                </wp:positionH>
                <wp:positionV relativeFrom="paragraph">
                  <wp:posOffset>2811145</wp:posOffset>
                </wp:positionV>
                <wp:extent cx="3329940" cy="611505"/>
                <wp:effectExtent l="3810" t="1270" r="0" b="0"/>
                <wp:wrapNone/>
                <wp:docPr id="1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3C0B" w:rsidRPr="005D45A3" w:rsidRDefault="00D97989" w:rsidP="00B53C0B">
                            <w:pPr>
                              <w:pStyle w:val="PTCsubsub"/>
                              <w:spacing w:after="0"/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</w:rPr>
                            </w:pPr>
                            <w:r w:rsidRPr="005D45A3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</w:rPr>
                              <w:t xml:space="preserve">THIRD YEAR OF Computing System and </w:t>
                            </w:r>
                          </w:p>
                          <w:p w:rsidR="00051212" w:rsidRPr="005D45A3" w:rsidRDefault="00D97989" w:rsidP="00B53C0B">
                            <w:pPr>
                              <w:pStyle w:val="PTCsubsub"/>
                              <w:spacing w:after="0"/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</w:rPr>
                            </w:pPr>
                            <w:r w:rsidRPr="005D45A3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</w:rPr>
                              <w:t>Technical English</w:t>
                            </w:r>
                          </w:p>
                          <w:p w:rsidR="00051212" w:rsidRPr="005D45A3" w:rsidRDefault="00051212" w:rsidP="00051212">
                            <w:pPr>
                              <w:rPr>
                                <w:rFonts w:ascii="Bebas Neue" w:hAnsi="Bebas Neue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595F2" id="Text Box 26" o:spid="_x0000_s1027" type="#_x0000_t202" style="position:absolute;margin-left:88.05pt;margin-top:221.35pt;width:262.2pt;height:4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XTuA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" filled="f" stroked="f">
                <v:textbox>
                  <w:txbxContent>
                    <w:p w:rsidR="00B53C0B" w:rsidRPr="005D45A3" w:rsidRDefault="00D97989" w:rsidP="00B53C0B">
                      <w:pPr>
                        <w:pStyle w:val="PTCsubsub"/>
                        <w:spacing w:after="0"/>
                        <w:rPr>
                          <w:rFonts w:ascii="Bebas Neue" w:hAnsi="Bebas Neue" w:cs="Arial"/>
                          <w:color w:val="FFFFFF" w:themeColor="background1"/>
                          <w:sz w:val="28"/>
                        </w:rPr>
                      </w:pPr>
                      <w:r w:rsidRPr="005D45A3">
                        <w:rPr>
                          <w:rFonts w:ascii="Bebas Neue" w:hAnsi="Bebas Neue" w:cs="Arial"/>
                          <w:color w:val="FFFFFF" w:themeColor="background1"/>
                          <w:sz w:val="28"/>
                        </w:rPr>
                        <w:t xml:space="preserve">THIRD YEAR OF Computing System and </w:t>
                      </w:r>
                    </w:p>
                    <w:p w:rsidR="00051212" w:rsidRPr="005D45A3" w:rsidRDefault="00D97989" w:rsidP="00B53C0B">
                      <w:pPr>
                        <w:pStyle w:val="PTCsubsub"/>
                        <w:spacing w:after="0"/>
                        <w:rPr>
                          <w:rFonts w:ascii="Bebas Neue" w:hAnsi="Bebas Neue" w:cs="Arial"/>
                          <w:color w:val="FFFFFF" w:themeColor="background1"/>
                          <w:sz w:val="28"/>
                        </w:rPr>
                      </w:pPr>
                      <w:r w:rsidRPr="005D45A3">
                        <w:rPr>
                          <w:rFonts w:ascii="Bebas Neue" w:hAnsi="Bebas Neue" w:cs="Arial"/>
                          <w:color w:val="FFFFFF" w:themeColor="background1"/>
                          <w:sz w:val="28"/>
                        </w:rPr>
                        <w:t>Technical English</w:t>
                      </w:r>
                    </w:p>
                    <w:p w:rsidR="00051212" w:rsidRPr="005D45A3" w:rsidRDefault="00051212" w:rsidP="00051212">
                      <w:pPr>
                        <w:rPr>
                          <w:rFonts w:ascii="Bebas Neue" w:hAnsi="Bebas Neue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SV" w:eastAsia="es-SV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2C5EB0" wp14:editId="6B39464C">
                <wp:simplePos x="0" y="0"/>
                <wp:positionH relativeFrom="column">
                  <wp:posOffset>666750</wp:posOffset>
                </wp:positionH>
                <wp:positionV relativeFrom="paragraph">
                  <wp:posOffset>20320</wp:posOffset>
                </wp:positionV>
                <wp:extent cx="4114800" cy="4114800"/>
                <wp:effectExtent l="19050" t="20320" r="19050" b="17780"/>
                <wp:wrapNone/>
                <wp:docPr id="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DD0B37" id="Oval 2" o:spid="_x0000_s1026" style="position:absolute;margin-left:52.5pt;margin-top:1.6pt;width:324pt;height:32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" filled="f" strokecolor="#969696" strokeweight="2.25pt"/>
            </w:pict>
          </mc:Fallback>
        </mc:AlternateContent>
      </w:r>
      <w:r>
        <w:rPr>
          <w:noProof/>
          <w:lang w:val="es-SV" w:eastAsia="es-SV" w:bidi="ar-SA"/>
        </w:rPr>
        <w:drawing>
          <wp:anchor distT="36576" distB="36576" distL="36576" distR="36576" simplePos="0" relativeHeight="251676672" behindDoc="0" locked="0" layoutInCell="1" allowOverlap="1" wp14:anchorId="0F4AD2F0" wp14:editId="448B0872">
            <wp:simplePos x="0" y="0"/>
            <wp:positionH relativeFrom="column">
              <wp:posOffset>1390015</wp:posOffset>
            </wp:positionH>
            <wp:positionV relativeFrom="paragraph">
              <wp:posOffset>446405</wp:posOffset>
            </wp:positionV>
            <wp:extent cx="842010" cy="663575"/>
            <wp:effectExtent l="0" t="0" r="0" b="317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SV" w:eastAsia="es-SV" w:bidi="ar-SA"/>
        </w:rPr>
        <w:drawing>
          <wp:anchor distT="36576" distB="36576" distL="36576" distR="36576" simplePos="0" relativeHeight="251675648" behindDoc="0" locked="0" layoutInCell="1" allowOverlap="1" wp14:anchorId="24CFCD4A" wp14:editId="53035B7C">
            <wp:simplePos x="0" y="0"/>
            <wp:positionH relativeFrom="column">
              <wp:posOffset>2095500</wp:posOffset>
            </wp:positionH>
            <wp:positionV relativeFrom="paragraph">
              <wp:posOffset>446405</wp:posOffset>
            </wp:positionV>
            <wp:extent cx="1904365" cy="652780"/>
            <wp:effectExtent l="0" t="0" r="63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SV" w:eastAsia="es-SV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D98873" wp14:editId="2E548CE7">
                <wp:simplePos x="0" y="0"/>
                <wp:positionH relativeFrom="column">
                  <wp:posOffset>1971675</wp:posOffset>
                </wp:positionH>
                <wp:positionV relativeFrom="paragraph">
                  <wp:posOffset>1196340</wp:posOffset>
                </wp:positionV>
                <wp:extent cx="1481455" cy="1481455"/>
                <wp:effectExtent l="19050" t="15240" r="23495" b="17780"/>
                <wp:wrapNone/>
                <wp:docPr id="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C0964E" id="Oval 3" o:spid="_x0000_s1026" style="position:absolute;margin-left:155.25pt;margin-top:94.2pt;width:116.65pt;height:116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" filled="f" strokecolor="#969696" strokeweight="2.25pt"/>
            </w:pict>
          </mc:Fallback>
        </mc:AlternateContent>
      </w:r>
      <w:r w:rsidR="00D97989">
        <w:rPr>
          <w:lang w:val="es-ES"/>
        </w:rPr>
        <w:tab/>
      </w: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B53C0B" w:rsidP="00D97989">
      <w:pPr>
        <w:rPr>
          <w:lang w:val="es-ES"/>
        </w:rPr>
      </w:pPr>
      <w:r>
        <w:rPr>
          <w:noProof/>
          <w:lang w:val="es-SV" w:eastAsia="es-SV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7FFBF" wp14:editId="26EB053A">
                <wp:simplePos x="0" y="0"/>
                <wp:positionH relativeFrom="column">
                  <wp:posOffset>3438525</wp:posOffset>
                </wp:positionH>
                <wp:positionV relativeFrom="paragraph">
                  <wp:posOffset>154306</wp:posOffset>
                </wp:positionV>
                <wp:extent cx="1247775" cy="1314450"/>
                <wp:effectExtent l="0" t="0" r="0" b="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0FA" w:rsidRPr="005D45A3" w:rsidRDefault="00B53C0B" w:rsidP="00B53C0B">
                            <w:pPr>
                              <w:jc w:val="both"/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5D45A3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eastAsia="en-US" w:bidi="ar-SA"/>
                              </w:rPr>
                              <w:t>tEACHERS</w:t>
                            </w:r>
                            <w:proofErr w:type="spellEnd"/>
                            <w:proofErr w:type="gramEnd"/>
                            <w:r w:rsidR="00E040FA" w:rsidRPr="005D45A3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eastAsia="en-US" w:bidi="ar-SA"/>
                              </w:rPr>
                              <w:t>:</w:t>
                            </w:r>
                          </w:p>
                          <w:p w:rsidR="00E040FA" w:rsidRPr="005D45A3" w:rsidRDefault="00E040FA" w:rsidP="00B53C0B">
                            <w:pPr>
                              <w:pStyle w:val="PTCsubsub"/>
                              <w:jc w:val="both"/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 w:rsidRPr="005D45A3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</w:rPr>
                              <w:t>Maira</w:t>
                            </w:r>
                            <w:proofErr w:type="spellEnd"/>
                            <w:r w:rsidRPr="005D45A3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</w:rPr>
                              <w:t xml:space="preserve"> Yesenia </w:t>
                            </w:r>
                            <w:proofErr w:type="spellStart"/>
                            <w:r w:rsidRPr="005D45A3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</w:rPr>
                              <w:t>Beltrán</w:t>
                            </w:r>
                            <w:proofErr w:type="spellEnd"/>
                            <w:r w:rsidRPr="005D45A3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5D45A3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</w:rPr>
                              <w:t>Mejía</w:t>
                            </w:r>
                            <w:proofErr w:type="spellEnd"/>
                            <w:r w:rsidRPr="005D45A3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</w:rPr>
                              <w:t>.</w:t>
                            </w:r>
                          </w:p>
                          <w:p w:rsidR="00051212" w:rsidRPr="005D45A3" w:rsidRDefault="00E040FA" w:rsidP="00B53C0B">
                            <w:pPr>
                              <w:pStyle w:val="PTCsubsub"/>
                              <w:jc w:val="both"/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lang w:val="es-SV"/>
                              </w:rPr>
                            </w:pPr>
                            <w:r w:rsidRPr="005D45A3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 xml:space="preserve">José </w:t>
                            </w:r>
                            <w:proofErr w:type="spellStart"/>
                            <w:r w:rsidRPr="005D45A3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Felix</w:t>
                            </w:r>
                            <w:proofErr w:type="spellEnd"/>
                            <w:r w:rsidRPr="005D45A3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 xml:space="preserve"> </w:t>
                            </w:r>
                            <w:proofErr w:type="spellStart"/>
                            <w:r w:rsidRPr="005D45A3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Sinto</w:t>
                            </w:r>
                            <w:proofErr w:type="spellEnd"/>
                            <w:r w:rsidRPr="005D45A3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 xml:space="preserve"> </w:t>
                            </w:r>
                            <w:proofErr w:type="spellStart"/>
                            <w:r w:rsidRPr="005D45A3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Masin</w:t>
                            </w:r>
                            <w:proofErr w:type="spellEnd"/>
                            <w:r w:rsidRPr="005D45A3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.</w:t>
                            </w:r>
                            <w:r w:rsidR="00051212" w:rsidRPr="005D45A3">
                              <w:rPr>
                                <w:rFonts w:ascii="Bebas Neue" w:hAnsi="Bebas Neue"/>
                                <w:color w:val="FFFFFF" w:themeColor="background1"/>
                                <w:lang w:val="es-MX"/>
                              </w:rPr>
                              <w:t xml:space="preserve"> </w:t>
                            </w:r>
                          </w:p>
                          <w:p w:rsidR="00E040FA" w:rsidRPr="005D45A3" w:rsidRDefault="00E040FA" w:rsidP="00E040FA">
                            <w:pPr>
                              <w:rPr>
                                <w:rFonts w:ascii="Bebas Neue" w:hAnsi="Bebas Neue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7FFBF" id="Text Box 17" o:spid="_x0000_s1028" type="#_x0000_t202" style="position:absolute;margin-left:270.75pt;margin-top:12.15pt;width:98.25pt;height:10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" filled="f" stroked="f">
                <v:textbox>
                  <w:txbxContent>
                    <w:p w:rsidR="00E040FA" w:rsidRPr="005D45A3" w:rsidRDefault="00B53C0B" w:rsidP="00B53C0B">
                      <w:pPr>
                        <w:jc w:val="both"/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eastAsia="en-US" w:bidi="ar-SA"/>
                        </w:rPr>
                      </w:pPr>
                      <w:proofErr w:type="spellStart"/>
                      <w:proofErr w:type="gramStart"/>
                      <w:r w:rsidRPr="005D45A3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eastAsia="en-US" w:bidi="ar-SA"/>
                        </w:rPr>
                        <w:t>tEACHERS</w:t>
                      </w:r>
                      <w:proofErr w:type="spellEnd"/>
                      <w:proofErr w:type="gramEnd"/>
                      <w:r w:rsidR="00E040FA" w:rsidRPr="005D45A3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eastAsia="en-US" w:bidi="ar-SA"/>
                        </w:rPr>
                        <w:t>:</w:t>
                      </w:r>
                    </w:p>
                    <w:p w:rsidR="00E040FA" w:rsidRPr="005D45A3" w:rsidRDefault="00E040FA" w:rsidP="00B53C0B">
                      <w:pPr>
                        <w:pStyle w:val="PTCsubsub"/>
                        <w:jc w:val="both"/>
                        <w:rPr>
                          <w:rFonts w:ascii="Bebas Neue" w:hAnsi="Bebas Neue" w:cs="Arial"/>
                          <w:color w:val="FFFFFF" w:themeColor="background1"/>
                          <w:sz w:val="28"/>
                        </w:rPr>
                      </w:pPr>
                      <w:proofErr w:type="spellStart"/>
                      <w:r w:rsidRPr="005D45A3">
                        <w:rPr>
                          <w:rFonts w:ascii="Bebas Neue" w:hAnsi="Bebas Neue" w:cs="Arial"/>
                          <w:color w:val="FFFFFF" w:themeColor="background1"/>
                          <w:sz w:val="28"/>
                        </w:rPr>
                        <w:t>Maira</w:t>
                      </w:r>
                      <w:proofErr w:type="spellEnd"/>
                      <w:r w:rsidRPr="005D45A3">
                        <w:rPr>
                          <w:rFonts w:ascii="Bebas Neue" w:hAnsi="Bebas Neue" w:cs="Arial"/>
                          <w:color w:val="FFFFFF" w:themeColor="background1"/>
                          <w:sz w:val="28"/>
                        </w:rPr>
                        <w:t xml:space="preserve"> Yesenia </w:t>
                      </w:r>
                      <w:proofErr w:type="spellStart"/>
                      <w:r w:rsidRPr="005D45A3">
                        <w:rPr>
                          <w:rFonts w:ascii="Bebas Neue" w:hAnsi="Bebas Neue" w:cs="Arial"/>
                          <w:color w:val="FFFFFF" w:themeColor="background1"/>
                          <w:sz w:val="28"/>
                        </w:rPr>
                        <w:t>Beltrán</w:t>
                      </w:r>
                      <w:proofErr w:type="spellEnd"/>
                      <w:r w:rsidRPr="005D45A3">
                        <w:rPr>
                          <w:rFonts w:ascii="Bebas Neue" w:hAnsi="Bebas Neue" w:cs="Arial"/>
                          <w:color w:val="FFFFFF" w:themeColor="background1"/>
                          <w:sz w:val="28"/>
                        </w:rPr>
                        <w:t xml:space="preserve"> </w:t>
                      </w:r>
                      <w:proofErr w:type="spellStart"/>
                      <w:r w:rsidRPr="005D45A3">
                        <w:rPr>
                          <w:rFonts w:ascii="Bebas Neue" w:hAnsi="Bebas Neue" w:cs="Arial"/>
                          <w:color w:val="FFFFFF" w:themeColor="background1"/>
                          <w:sz w:val="28"/>
                        </w:rPr>
                        <w:t>Mejía</w:t>
                      </w:r>
                      <w:proofErr w:type="spellEnd"/>
                      <w:r w:rsidRPr="005D45A3">
                        <w:rPr>
                          <w:rFonts w:ascii="Bebas Neue" w:hAnsi="Bebas Neue" w:cs="Arial"/>
                          <w:color w:val="FFFFFF" w:themeColor="background1"/>
                          <w:sz w:val="28"/>
                        </w:rPr>
                        <w:t>.</w:t>
                      </w:r>
                    </w:p>
                    <w:p w:rsidR="00051212" w:rsidRPr="005D45A3" w:rsidRDefault="00E040FA" w:rsidP="00B53C0B">
                      <w:pPr>
                        <w:pStyle w:val="PTCsubsub"/>
                        <w:jc w:val="both"/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lang w:val="es-SV"/>
                        </w:rPr>
                      </w:pPr>
                      <w:r w:rsidRPr="005D45A3"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lang w:val="es-SV"/>
                        </w:rPr>
                        <w:t xml:space="preserve">José </w:t>
                      </w:r>
                      <w:proofErr w:type="spellStart"/>
                      <w:r w:rsidRPr="005D45A3"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lang w:val="es-SV"/>
                        </w:rPr>
                        <w:t>Felix</w:t>
                      </w:r>
                      <w:proofErr w:type="spellEnd"/>
                      <w:r w:rsidRPr="005D45A3"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lang w:val="es-SV"/>
                        </w:rPr>
                        <w:t xml:space="preserve"> </w:t>
                      </w:r>
                      <w:proofErr w:type="spellStart"/>
                      <w:r w:rsidRPr="005D45A3"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lang w:val="es-SV"/>
                        </w:rPr>
                        <w:t>Sinto</w:t>
                      </w:r>
                      <w:proofErr w:type="spellEnd"/>
                      <w:r w:rsidRPr="005D45A3"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lang w:val="es-SV"/>
                        </w:rPr>
                        <w:t xml:space="preserve"> </w:t>
                      </w:r>
                      <w:proofErr w:type="spellStart"/>
                      <w:r w:rsidRPr="005D45A3"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lang w:val="es-SV"/>
                        </w:rPr>
                        <w:t>Masin</w:t>
                      </w:r>
                      <w:proofErr w:type="spellEnd"/>
                      <w:r w:rsidRPr="005D45A3"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lang w:val="es-SV"/>
                        </w:rPr>
                        <w:t>.</w:t>
                      </w:r>
                      <w:r w:rsidR="00051212" w:rsidRPr="005D45A3">
                        <w:rPr>
                          <w:rFonts w:ascii="Bebas Neue" w:hAnsi="Bebas Neue"/>
                          <w:color w:val="FFFFFF" w:themeColor="background1"/>
                          <w:lang w:val="es-MX"/>
                        </w:rPr>
                        <w:t xml:space="preserve"> </w:t>
                      </w:r>
                    </w:p>
                    <w:p w:rsidR="00E040FA" w:rsidRPr="005D45A3" w:rsidRDefault="00E040FA" w:rsidP="00E040FA">
                      <w:pPr>
                        <w:rPr>
                          <w:rFonts w:ascii="Bebas Neue" w:hAnsi="Bebas Neue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Pr="00D97989" w:rsidRDefault="00D97989" w:rsidP="00D97989">
      <w:pPr>
        <w:rPr>
          <w:lang w:val="es-ES"/>
        </w:rPr>
      </w:pPr>
    </w:p>
    <w:p w:rsidR="00D97989" w:rsidRDefault="00D97989" w:rsidP="00D97989">
      <w:pPr>
        <w:rPr>
          <w:lang w:val="es-ES"/>
        </w:rPr>
      </w:pPr>
    </w:p>
    <w:p w:rsidR="00D97989" w:rsidRDefault="00B53C0B" w:rsidP="00D97989">
      <w:pPr>
        <w:rPr>
          <w:lang w:val="es-ES"/>
        </w:rPr>
      </w:pPr>
      <w:r>
        <w:rPr>
          <w:noProof/>
          <w:lang w:val="es-SV" w:eastAsia="es-SV" w:bidi="ar-SA"/>
        </w:rPr>
        <w:drawing>
          <wp:anchor distT="0" distB="0" distL="114300" distR="114300" simplePos="0" relativeHeight="251679744" behindDoc="0" locked="0" layoutInCell="1" allowOverlap="1" wp14:anchorId="25BFE0D1" wp14:editId="4D20847F">
            <wp:simplePos x="0" y="0"/>
            <wp:positionH relativeFrom="margin">
              <wp:posOffset>3453130</wp:posOffset>
            </wp:positionH>
            <wp:positionV relativeFrom="paragraph">
              <wp:posOffset>1249680</wp:posOffset>
            </wp:positionV>
            <wp:extent cx="381000" cy="3810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scudo Blanc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D62" w:rsidRDefault="003B5D62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  <w:r>
        <w:rPr>
          <w:noProof/>
          <w:lang w:val="es-SV" w:eastAsia="es-SV" w:bidi="ar-SA"/>
        </w:rPr>
        <w:drawing>
          <wp:anchor distT="36576" distB="36576" distL="36576" distR="36576" simplePos="0" relativeHeight="251678720" behindDoc="0" locked="0" layoutInCell="1" allowOverlap="1" wp14:anchorId="67A2B2C2" wp14:editId="67B0AAEB">
            <wp:simplePos x="0" y="0"/>
            <wp:positionH relativeFrom="column">
              <wp:posOffset>1686024</wp:posOffset>
            </wp:positionH>
            <wp:positionV relativeFrom="paragraph">
              <wp:posOffset>125095</wp:posOffset>
            </wp:positionV>
            <wp:extent cx="390525" cy="396976"/>
            <wp:effectExtent l="0" t="0" r="0" b="3175"/>
            <wp:wrapNone/>
            <wp:docPr id="16" name="Imagen 16" descr="icono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o inf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884" w:rsidRDefault="00A23884" w:rsidP="00D97989">
      <w:pPr>
        <w:tabs>
          <w:tab w:val="left" w:pos="7243"/>
        </w:tabs>
        <w:rPr>
          <w:lang w:val="es-ES"/>
        </w:rPr>
      </w:pPr>
      <w:r>
        <w:rPr>
          <w:noProof/>
          <w:lang w:val="es-SV" w:eastAsia="es-SV" w:bidi="ar-SA"/>
        </w:rPr>
        <w:drawing>
          <wp:anchor distT="0" distB="0" distL="114300" distR="114300" simplePos="0" relativeHeight="251693056" behindDoc="0" locked="0" layoutInCell="1" allowOverlap="1" wp14:anchorId="1F537F99" wp14:editId="6152C2DB">
            <wp:simplePos x="0" y="0"/>
            <wp:positionH relativeFrom="margin">
              <wp:posOffset>2190750</wp:posOffset>
            </wp:positionH>
            <wp:positionV relativeFrom="paragraph">
              <wp:posOffset>13335</wp:posOffset>
            </wp:positionV>
            <wp:extent cx="1162050" cy="363855"/>
            <wp:effectExtent l="0" t="0" r="0" b="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pex hd 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D97989">
      <w:pPr>
        <w:tabs>
          <w:tab w:val="left" w:pos="7243"/>
        </w:tabs>
        <w:rPr>
          <w:lang w:val="es-ES"/>
        </w:rPr>
      </w:pPr>
    </w:p>
    <w:p w:rsidR="00A23884" w:rsidRDefault="00A23884" w:rsidP="00A23884">
      <w:pPr>
        <w:tabs>
          <w:tab w:val="center" w:pos="1087"/>
        </w:tabs>
        <w:rPr>
          <w:lang w:val="es-ES"/>
        </w:rPr>
      </w:pPr>
      <w:r>
        <w:rPr>
          <w:noProof/>
          <w:lang w:val="es-SV" w:eastAsia="es-SV" w:bidi="ar-SA"/>
        </w:rPr>
        <w:drawing>
          <wp:anchor distT="0" distB="0" distL="114300" distR="114300" simplePos="0" relativeHeight="251681792" behindDoc="0" locked="0" layoutInCell="1" allowOverlap="1" wp14:anchorId="1208F68D" wp14:editId="7CE744D4">
            <wp:simplePos x="0" y="0"/>
            <wp:positionH relativeFrom="page">
              <wp:posOffset>1704975</wp:posOffset>
            </wp:positionH>
            <wp:positionV relativeFrom="paragraph">
              <wp:posOffset>0</wp:posOffset>
            </wp:positionV>
            <wp:extent cx="4371975" cy="4250055"/>
            <wp:effectExtent l="0" t="0" r="9525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69739__wallpapers-desktops-background-simple-wallpaper-mosaic-shared-xmonad_p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1" r="19586"/>
                    <a:stretch/>
                  </pic:blipFill>
                  <pic:spPr bwMode="auto">
                    <a:xfrm>
                      <a:off x="0" y="0"/>
                      <a:ext cx="4371975" cy="425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SV" w:eastAsia="es-SV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737C8F" wp14:editId="1B7E4E79">
                <wp:simplePos x="0" y="0"/>
                <wp:positionH relativeFrom="column">
                  <wp:posOffset>1118235</wp:posOffset>
                </wp:positionH>
                <wp:positionV relativeFrom="paragraph">
                  <wp:posOffset>2811145</wp:posOffset>
                </wp:positionV>
                <wp:extent cx="3329940" cy="611505"/>
                <wp:effectExtent l="3810" t="1270" r="0" b="0"/>
                <wp:wrapNone/>
                <wp:docPr id="3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884" w:rsidRPr="00BF5984" w:rsidRDefault="00A23884" w:rsidP="00A23884">
                            <w:pPr>
                              <w:jc w:val="center"/>
                              <w:rPr>
                                <w:rFonts w:ascii="Bebas Neue" w:hAnsi="Bebas Neue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BF5984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MX" w:eastAsia="en-US" w:bidi="ar-SA"/>
                              </w:rPr>
                              <w:t xml:space="preserve">Tercer año Bachillerato Técnico en Sistemas Informáticos e Inglés TÉCNICO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37C8F" id="_x0000_s1029" type="#_x0000_t202" style="position:absolute;margin-left:88.05pt;margin-top:221.35pt;width:262.2pt;height:48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h3R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" filled="f" stroked="f">
                <v:textbox>
                  <w:txbxContent>
                    <w:p w:rsidR="00A23884" w:rsidRPr="00BF5984" w:rsidRDefault="00A23884" w:rsidP="00A23884">
                      <w:pPr>
                        <w:jc w:val="center"/>
                        <w:rPr>
                          <w:rFonts w:ascii="Bebas Neue" w:hAnsi="Bebas Neue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BF5984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MX" w:eastAsia="en-US" w:bidi="ar-SA"/>
                        </w:rPr>
                        <w:t xml:space="preserve">Tercer año Bachillerato Técnico en Sistemas Informáticos e Inglés TÉCNICO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SV" w:eastAsia="es-SV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95273C" wp14:editId="100F1A3E">
                <wp:simplePos x="0" y="0"/>
                <wp:positionH relativeFrom="column">
                  <wp:posOffset>666750</wp:posOffset>
                </wp:positionH>
                <wp:positionV relativeFrom="paragraph">
                  <wp:posOffset>20320</wp:posOffset>
                </wp:positionV>
                <wp:extent cx="4114800" cy="4114800"/>
                <wp:effectExtent l="19050" t="20320" r="19050" b="17780"/>
                <wp:wrapNone/>
                <wp:docPr id="3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CCAC63" id="Oval 2" o:spid="_x0000_s1026" style="position:absolute;margin-left:52.5pt;margin-top:1.6pt;width:324pt;height:3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" filled="f" strokecolor="#969696" strokeweight="2.25pt"/>
            </w:pict>
          </mc:Fallback>
        </mc:AlternateContent>
      </w:r>
      <w:r>
        <w:rPr>
          <w:noProof/>
          <w:lang w:val="es-SV" w:eastAsia="es-SV" w:bidi="ar-SA"/>
        </w:rPr>
        <w:drawing>
          <wp:anchor distT="36576" distB="36576" distL="36576" distR="36576" simplePos="0" relativeHeight="251689984" behindDoc="0" locked="0" layoutInCell="1" allowOverlap="1" wp14:anchorId="2E6E7027" wp14:editId="5DD14169">
            <wp:simplePos x="0" y="0"/>
            <wp:positionH relativeFrom="column">
              <wp:posOffset>1390015</wp:posOffset>
            </wp:positionH>
            <wp:positionV relativeFrom="paragraph">
              <wp:posOffset>446405</wp:posOffset>
            </wp:positionV>
            <wp:extent cx="842010" cy="663575"/>
            <wp:effectExtent l="0" t="0" r="0" b="317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SV" w:eastAsia="es-SV" w:bidi="ar-SA"/>
        </w:rPr>
        <w:drawing>
          <wp:anchor distT="36576" distB="36576" distL="36576" distR="36576" simplePos="0" relativeHeight="251688960" behindDoc="0" locked="0" layoutInCell="1" allowOverlap="1" wp14:anchorId="3FC750A8" wp14:editId="5C6E0C01">
            <wp:simplePos x="0" y="0"/>
            <wp:positionH relativeFrom="column">
              <wp:posOffset>2095500</wp:posOffset>
            </wp:positionH>
            <wp:positionV relativeFrom="paragraph">
              <wp:posOffset>446405</wp:posOffset>
            </wp:positionV>
            <wp:extent cx="1904365" cy="652780"/>
            <wp:effectExtent l="0" t="0" r="635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SV" w:eastAsia="es-SV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CF6D71" wp14:editId="24A62AD2">
                <wp:simplePos x="0" y="0"/>
                <wp:positionH relativeFrom="column">
                  <wp:posOffset>1971675</wp:posOffset>
                </wp:positionH>
                <wp:positionV relativeFrom="paragraph">
                  <wp:posOffset>1196340</wp:posOffset>
                </wp:positionV>
                <wp:extent cx="1481455" cy="1481455"/>
                <wp:effectExtent l="19050" t="15240" r="23495" b="17780"/>
                <wp:wrapNone/>
                <wp:docPr id="3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D90E81" id="Oval 3" o:spid="_x0000_s1026" style="position:absolute;margin-left:155.25pt;margin-top:94.2pt;width:116.65pt;height:11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" filled="f" strokecolor="#969696" strokeweight="2.25pt"/>
            </w:pict>
          </mc:Fallback>
        </mc:AlternateContent>
      </w:r>
      <w:r>
        <w:rPr>
          <w:lang w:val="es-ES"/>
        </w:rPr>
        <w:tab/>
      </w: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  <w:r>
        <w:rPr>
          <w:noProof/>
          <w:lang w:val="es-SV" w:eastAsia="es-SV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CA16A1" wp14:editId="0ED2EF6A">
                <wp:simplePos x="0" y="0"/>
                <wp:positionH relativeFrom="column">
                  <wp:posOffset>749300</wp:posOffset>
                </wp:positionH>
                <wp:positionV relativeFrom="paragraph">
                  <wp:posOffset>118745</wp:posOffset>
                </wp:positionV>
                <wp:extent cx="1282700" cy="1398270"/>
                <wp:effectExtent l="0" t="0" r="0" b="0"/>
                <wp:wrapNone/>
                <wp:docPr id="3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884" w:rsidRPr="00BF5984" w:rsidRDefault="00A23884" w:rsidP="00A23884">
                            <w:pPr>
                              <w:jc w:val="center"/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BF5984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dEsarrolladores</w:t>
                            </w:r>
                            <w:proofErr w:type="spellEnd"/>
                            <w:proofErr w:type="gramEnd"/>
                            <w:r w:rsidRPr="00BF5984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:</w:t>
                            </w:r>
                          </w:p>
                          <w:p w:rsidR="00A23884" w:rsidRPr="00BF5984" w:rsidRDefault="00A23884" w:rsidP="00A23884">
                            <w:pPr>
                              <w:jc w:val="both"/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r w:rsidRPr="00BF5984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 xml:space="preserve">-Bonilla </w:t>
                            </w:r>
                            <w:proofErr w:type="spellStart"/>
                            <w:r w:rsidRPr="00BF5984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Bonilla</w:t>
                            </w:r>
                            <w:proofErr w:type="spellEnd"/>
                            <w:r w:rsidRPr="00BF5984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, Ted Gabriel</w:t>
                            </w:r>
                          </w:p>
                          <w:p w:rsidR="00A23884" w:rsidRPr="00BF5984" w:rsidRDefault="00A23884" w:rsidP="00A23884">
                            <w:pPr>
                              <w:jc w:val="both"/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r w:rsidRPr="00BF5984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-Mel</w:t>
                            </w:r>
                            <w:r w:rsidRPr="00BF5984">
                              <w:rPr>
                                <w:rFonts w:ascii="Bebas Neue" w:eastAsia="Calibri" w:hAnsi="Bebas Neue" w:cs="Cambria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é</w:t>
                            </w:r>
                            <w:r w:rsidRPr="00BF5984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ndez Hern</w:t>
                            </w:r>
                            <w:r w:rsidRPr="00BF5984">
                              <w:rPr>
                                <w:rFonts w:ascii="Bebas Neue" w:eastAsia="Calibri" w:hAnsi="Bebas Neue" w:cs="Cambria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á</w:t>
                            </w:r>
                            <w:r w:rsidRPr="00BF5984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ndez,</w:t>
                            </w:r>
                            <w:r w:rsidR="00BF5984">
                              <w:rPr>
                                <w:rFonts w:ascii="Bebas Neue Bold" w:eastAsia="Calibri" w:hAnsi="Bebas Neue Bold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 xml:space="preserve"> </w:t>
                            </w:r>
                            <w:r w:rsidRPr="00BF5984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Diego Ronaldo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16A1" id="_x0000_s1030" type="#_x0000_t202" style="position:absolute;margin-left:59pt;margin-top:9.35pt;width:101pt;height:11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8Ptw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" filled="f" stroked="f">
                <v:textbox>
                  <w:txbxContent>
                    <w:p w:rsidR="00A23884" w:rsidRPr="00BF5984" w:rsidRDefault="00A23884" w:rsidP="00A23884">
                      <w:pPr>
                        <w:jc w:val="center"/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proofErr w:type="spellStart"/>
                      <w:proofErr w:type="gramStart"/>
                      <w:r w:rsidRPr="00BF5984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dEsarrolladores</w:t>
                      </w:r>
                      <w:proofErr w:type="spellEnd"/>
                      <w:proofErr w:type="gramEnd"/>
                      <w:r w:rsidRPr="00BF5984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:</w:t>
                      </w:r>
                    </w:p>
                    <w:p w:rsidR="00A23884" w:rsidRPr="00BF5984" w:rsidRDefault="00A23884" w:rsidP="00A23884">
                      <w:pPr>
                        <w:jc w:val="both"/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r w:rsidRPr="00BF5984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 xml:space="preserve">-Bonilla </w:t>
                      </w:r>
                      <w:proofErr w:type="spellStart"/>
                      <w:r w:rsidRPr="00BF5984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Bonilla</w:t>
                      </w:r>
                      <w:proofErr w:type="spellEnd"/>
                      <w:r w:rsidRPr="00BF5984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, Ted Gabriel</w:t>
                      </w:r>
                    </w:p>
                    <w:p w:rsidR="00A23884" w:rsidRPr="00BF5984" w:rsidRDefault="00A23884" w:rsidP="00A23884">
                      <w:pPr>
                        <w:jc w:val="both"/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r w:rsidRPr="00BF5984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-Mel</w:t>
                      </w:r>
                      <w:r w:rsidRPr="00BF5984">
                        <w:rPr>
                          <w:rFonts w:ascii="Bebas Neue" w:eastAsia="Calibri" w:hAnsi="Bebas Neue" w:cs="Cambria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é</w:t>
                      </w:r>
                      <w:r w:rsidRPr="00BF5984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ndez Hern</w:t>
                      </w:r>
                      <w:r w:rsidRPr="00BF5984">
                        <w:rPr>
                          <w:rFonts w:ascii="Bebas Neue" w:eastAsia="Calibri" w:hAnsi="Bebas Neue" w:cs="Cambria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á</w:t>
                      </w:r>
                      <w:r w:rsidRPr="00BF5984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ndez,</w:t>
                      </w:r>
                      <w:r w:rsidR="00BF5984">
                        <w:rPr>
                          <w:rFonts w:ascii="Bebas Neue Bold" w:eastAsia="Calibri" w:hAnsi="Bebas Neue Bold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 xml:space="preserve"> </w:t>
                      </w:r>
                      <w:r w:rsidRPr="00BF5984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Diego Ronaldo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SV" w:eastAsia="es-SV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B2C0FE" wp14:editId="61A2914F">
                <wp:simplePos x="0" y="0"/>
                <wp:positionH relativeFrom="column">
                  <wp:posOffset>3438525</wp:posOffset>
                </wp:positionH>
                <wp:positionV relativeFrom="paragraph">
                  <wp:posOffset>154306</wp:posOffset>
                </wp:positionV>
                <wp:extent cx="1247775" cy="1314450"/>
                <wp:effectExtent l="0" t="0" r="0" b="0"/>
                <wp:wrapNone/>
                <wp:docPr id="3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884" w:rsidRPr="00BF5984" w:rsidRDefault="00A23884" w:rsidP="00A23884">
                            <w:pPr>
                              <w:jc w:val="both"/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r w:rsidRPr="00BF5984">
                              <w:rPr>
                                <w:rFonts w:ascii="Bebas Neue" w:eastAsia="Calibri" w:hAnsi="Bebas Neue" w:cs="Arial"/>
                                <w:color w:val="FFFFFF" w:themeColor="background1"/>
                                <w:sz w:val="28"/>
                                <w:szCs w:val="22"/>
                                <w:lang w:val="es-SV" w:eastAsia="en-US" w:bidi="ar-SA"/>
                              </w:rPr>
                              <w:t>Profesores:</w:t>
                            </w:r>
                          </w:p>
                          <w:p w:rsidR="00A23884" w:rsidRPr="00BF5984" w:rsidRDefault="00A23884" w:rsidP="00A23884">
                            <w:pPr>
                              <w:pStyle w:val="PTCsubsub"/>
                              <w:jc w:val="both"/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lang w:val="es-SV"/>
                              </w:rPr>
                            </w:pPr>
                            <w:r w:rsidRPr="00BF5984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Maira Yesenia Beltrán Mejía.</w:t>
                            </w:r>
                          </w:p>
                          <w:p w:rsidR="00A23884" w:rsidRPr="00BF5984" w:rsidRDefault="00A23884" w:rsidP="00A23884">
                            <w:pPr>
                              <w:pStyle w:val="PTCsubsub"/>
                              <w:jc w:val="both"/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lang w:val="es-SV"/>
                              </w:rPr>
                            </w:pPr>
                            <w:r w:rsidRPr="00BF5984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 xml:space="preserve">José </w:t>
                            </w:r>
                            <w:proofErr w:type="spellStart"/>
                            <w:r w:rsidRPr="00BF5984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Felix</w:t>
                            </w:r>
                            <w:proofErr w:type="spellEnd"/>
                            <w:r w:rsidRPr="00BF5984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 xml:space="preserve"> </w:t>
                            </w:r>
                            <w:proofErr w:type="spellStart"/>
                            <w:r w:rsidRPr="00BF5984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Sinto</w:t>
                            </w:r>
                            <w:proofErr w:type="spellEnd"/>
                            <w:r w:rsidRPr="00BF5984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 xml:space="preserve"> </w:t>
                            </w:r>
                            <w:proofErr w:type="spellStart"/>
                            <w:r w:rsidRPr="00BF5984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Masin</w:t>
                            </w:r>
                            <w:proofErr w:type="spellEnd"/>
                            <w:r w:rsidRPr="00BF5984"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lang w:val="es-SV"/>
                              </w:rPr>
                              <w:t>.</w:t>
                            </w:r>
                            <w:r w:rsidRPr="00BF5984">
                              <w:rPr>
                                <w:rFonts w:ascii="Bebas Neue" w:hAnsi="Bebas Neue"/>
                                <w:color w:val="FFFFFF" w:themeColor="background1"/>
                                <w:lang w:val="es-MX"/>
                              </w:rPr>
                              <w:t xml:space="preserve"> </w:t>
                            </w:r>
                          </w:p>
                          <w:p w:rsidR="00A23884" w:rsidRPr="00BD4796" w:rsidRDefault="00A23884" w:rsidP="00A23884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2C0FE" id="_x0000_s1031" type="#_x0000_t202" style="position:absolute;margin-left:270.75pt;margin-top:12.15pt;width:98.25pt;height:10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" filled="f" stroked="f">
                <v:textbox>
                  <w:txbxContent>
                    <w:p w:rsidR="00A23884" w:rsidRPr="00BF5984" w:rsidRDefault="00A23884" w:rsidP="00A23884">
                      <w:pPr>
                        <w:jc w:val="both"/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</w:pPr>
                      <w:r w:rsidRPr="00BF5984">
                        <w:rPr>
                          <w:rFonts w:ascii="Bebas Neue" w:eastAsia="Calibri" w:hAnsi="Bebas Neue" w:cs="Arial"/>
                          <w:color w:val="FFFFFF" w:themeColor="background1"/>
                          <w:sz w:val="28"/>
                          <w:szCs w:val="22"/>
                          <w:lang w:val="es-SV" w:eastAsia="en-US" w:bidi="ar-SA"/>
                        </w:rPr>
                        <w:t>Profesores:</w:t>
                      </w:r>
                    </w:p>
                    <w:p w:rsidR="00A23884" w:rsidRPr="00BF5984" w:rsidRDefault="00A23884" w:rsidP="00A23884">
                      <w:pPr>
                        <w:pStyle w:val="PTCsubsub"/>
                        <w:jc w:val="both"/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lang w:val="es-SV"/>
                        </w:rPr>
                      </w:pPr>
                      <w:r w:rsidRPr="00BF5984"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lang w:val="es-SV"/>
                        </w:rPr>
                        <w:t>Maira Yesenia Beltrán Mejía.</w:t>
                      </w:r>
                    </w:p>
                    <w:p w:rsidR="00A23884" w:rsidRPr="00BF5984" w:rsidRDefault="00A23884" w:rsidP="00A23884">
                      <w:pPr>
                        <w:pStyle w:val="PTCsubsub"/>
                        <w:jc w:val="both"/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lang w:val="es-SV"/>
                        </w:rPr>
                      </w:pPr>
                      <w:r w:rsidRPr="00BF5984"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lang w:val="es-SV"/>
                        </w:rPr>
                        <w:t xml:space="preserve">José </w:t>
                      </w:r>
                      <w:proofErr w:type="spellStart"/>
                      <w:r w:rsidRPr="00BF5984"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lang w:val="es-SV"/>
                        </w:rPr>
                        <w:t>Felix</w:t>
                      </w:r>
                      <w:proofErr w:type="spellEnd"/>
                      <w:r w:rsidRPr="00BF5984"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lang w:val="es-SV"/>
                        </w:rPr>
                        <w:t xml:space="preserve"> </w:t>
                      </w:r>
                      <w:proofErr w:type="spellStart"/>
                      <w:r w:rsidRPr="00BF5984"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lang w:val="es-SV"/>
                        </w:rPr>
                        <w:t>Sinto</w:t>
                      </w:r>
                      <w:proofErr w:type="spellEnd"/>
                      <w:r w:rsidRPr="00BF5984"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lang w:val="es-SV"/>
                        </w:rPr>
                        <w:t xml:space="preserve"> </w:t>
                      </w:r>
                      <w:proofErr w:type="spellStart"/>
                      <w:r w:rsidRPr="00BF5984"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lang w:val="es-SV"/>
                        </w:rPr>
                        <w:t>Masin</w:t>
                      </w:r>
                      <w:proofErr w:type="spellEnd"/>
                      <w:r w:rsidRPr="00BF5984"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lang w:val="es-SV"/>
                        </w:rPr>
                        <w:t>.</w:t>
                      </w:r>
                      <w:r w:rsidRPr="00BF5984">
                        <w:rPr>
                          <w:rFonts w:ascii="Bebas Neue" w:hAnsi="Bebas Neue"/>
                          <w:color w:val="FFFFFF" w:themeColor="background1"/>
                          <w:lang w:val="es-MX"/>
                        </w:rPr>
                        <w:t xml:space="preserve"> </w:t>
                      </w:r>
                    </w:p>
                    <w:p w:rsidR="00A23884" w:rsidRPr="00BD4796" w:rsidRDefault="00A23884" w:rsidP="00A23884">
                      <w:pPr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3884" w:rsidRPr="00D97989" w:rsidRDefault="00A23884" w:rsidP="00A23884">
      <w:pPr>
        <w:rPr>
          <w:lang w:val="es-ES"/>
        </w:rPr>
      </w:pPr>
      <w:bookmarkStart w:id="0" w:name="_GoBack"/>
      <w:bookmarkEnd w:id="0"/>
    </w:p>
    <w:p w:rsidR="00A23884" w:rsidRPr="00D97989" w:rsidRDefault="00A23884" w:rsidP="00A23884">
      <w:pPr>
        <w:rPr>
          <w:lang w:val="es-ES"/>
        </w:rPr>
      </w:pPr>
    </w:p>
    <w:p w:rsidR="00A23884" w:rsidRPr="00D97989" w:rsidRDefault="00A23884" w:rsidP="00A23884">
      <w:pPr>
        <w:rPr>
          <w:lang w:val="es-ES"/>
        </w:rPr>
      </w:pPr>
    </w:p>
    <w:p w:rsidR="00A23884" w:rsidRDefault="00A23884" w:rsidP="00A23884">
      <w:pPr>
        <w:rPr>
          <w:lang w:val="es-ES"/>
        </w:rPr>
      </w:pPr>
    </w:p>
    <w:p w:rsidR="00A23884" w:rsidRDefault="00A23884" w:rsidP="00A23884">
      <w:pPr>
        <w:rPr>
          <w:lang w:val="es-ES"/>
        </w:rPr>
      </w:pPr>
    </w:p>
    <w:p w:rsidR="00A23884" w:rsidRPr="00D97989" w:rsidRDefault="00A23884" w:rsidP="00D97989">
      <w:pPr>
        <w:tabs>
          <w:tab w:val="left" w:pos="7243"/>
        </w:tabs>
        <w:rPr>
          <w:lang w:val="es-ES"/>
        </w:rPr>
      </w:pPr>
      <w:r>
        <w:rPr>
          <w:noProof/>
          <w:lang w:val="es-SV" w:eastAsia="es-SV" w:bidi="ar-SA"/>
        </w:rPr>
        <w:drawing>
          <wp:anchor distT="0" distB="0" distL="114300" distR="114300" simplePos="0" relativeHeight="251695104" behindDoc="0" locked="0" layoutInCell="1" allowOverlap="1" wp14:anchorId="3F50D5F0" wp14:editId="1B2C2930">
            <wp:simplePos x="0" y="0"/>
            <wp:positionH relativeFrom="margin">
              <wp:posOffset>2162175</wp:posOffset>
            </wp:positionH>
            <wp:positionV relativeFrom="paragraph">
              <wp:posOffset>1194435</wp:posOffset>
            </wp:positionV>
            <wp:extent cx="1162050" cy="363855"/>
            <wp:effectExtent l="0" t="0" r="0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pex hd 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SV" w:eastAsia="es-SV" w:bidi="ar-SA"/>
        </w:rPr>
        <w:drawing>
          <wp:anchor distT="0" distB="0" distL="114300" distR="114300" simplePos="0" relativeHeight="251692032" behindDoc="0" locked="0" layoutInCell="1" allowOverlap="1" wp14:anchorId="7C3443FE" wp14:editId="7C2168F9">
            <wp:simplePos x="0" y="0"/>
            <wp:positionH relativeFrom="margin">
              <wp:posOffset>3348355</wp:posOffset>
            </wp:positionH>
            <wp:positionV relativeFrom="paragraph">
              <wp:posOffset>1112520</wp:posOffset>
            </wp:positionV>
            <wp:extent cx="381000" cy="381000"/>
            <wp:effectExtent l="0" t="0" r="0" b="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scudo Blanc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SV" w:eastAsia="es-SV" w:bidi="ar-SA"/>
        </w:rPr>
        <w:drawing>
          <wp:anchor distT="36576" distB="36576" distL="36576" distR="36576" simplePos="0" relativeHeight="251691008" behindDoc="0" locked="0" layoutInCell="1" allowOverlap="1" wp14:anchorId="28C5027B" wp14:editId="28FD036C">
            <wp:simplePos x="0" y="0"/>
            <wp:positionH relativeFrom="column">
              <wp:posOffset>1724025</wp:posOffset>
            </wp:positionH>
            <wp:positionV relativeFrom="paragraph">
              <wp:posOffset>1071245</wp:posOffset>
            </wp:positionV>
            <wp:extent cx="390525" cy="396976"/>
            <wp:effectExtent l="0" t="0" r="0" b="3175"/>
            <wp:wrapNone/>
            <wp:docPr id="42" name="Imagen 42" descr="icono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o inf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3884" w:rsidRPr="00D97989" w:rsidSect="003B5D62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bas Neue">
    <w:panose1 w:val="00000000000000000000"/>
    <w:charset w:val="00"/>
    <w:family w:val="swiss"/>
    <w:notTrueType/>
    <w:pitch w:val="variable"/>
    <w:sig w:usb0="A000002F" w:usb1="0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96"/>
    <w:rsid w:val="00051212"/>
    <w:rsid w:val="00146718"/>
    <w:rsid w:val="002827F0"/>
    <w:rsid w:val="003B5D62"/>
    <w:rsid w:val="005D45A3"/>
    <w:rsid w:val="00A23884"/>
    <w:rsid w:val="00B53C0B"/>
    <w:rsid w:val="00BD4796"/>
    <w:rsid w:val="00BF5984"/>
    <w:rsid w:val="00D87449"/>
    <w:rsid w:val="00D97989"/>
    <w:rsid w:val="00E0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181475-833A-4B29-87F1-CD5112A2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TCsubsub">
    <w:name w:val="PTC subsub"/>
    <w:basedOn w:val="Normal"/>
    <w:link w:val="PTCsubsubCar"/>
    <w:qFormat/>
    <w:rsid w:val="00E040FA"/>
    <w:pPr>
      <w:spacing w:after="160" w:line="259" w:lineRule="auto"/>
      <w:jc w:val="center"/>
    </w:pPr>
    <w:rPr>
      <w:rFonts w:ascii="Book Antiqua" w:eastAsia="Calibri" w:hAnsi="Book Antiqua"/>
      <w:color w:val="262626"/>
      <w:sz w:val="32"/>
      <w:szCs w:val="22"/>
      <w:lang w:eastAsia="en-US" w:bidi="ar-SA"/>
    </w:rPr>
  </w:style>
  <w:style w:type="character" w:customStyle="1" w:styleId="PTCsubsubCar">
    <w:name w:val="PTC subsub Car"/>
    <w:link w:val="PTCsubsub"/>
    <w:rsid w:val="00E040FA"/>
    <w:rPr>
      <w:rFonts w:ascii="Book Antiqua" w:eastAsia="Calibri" w:hAnsi="Book Antiqua"/>
      <w:color w:val="262626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4-2210\AppData\Roaming\Microsoft\Plantillas\Portadas%20para%20CD%20(funciona%20con%20Avery%20582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0511FB3-E04A-41DC-9676-FA67A091D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Portadas para CD (funciona con Avery 5824)</Template>
  <TotalTime>53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G4-2210</dc:creator>
  <cp:keywords/>
  <dc:description/>
  <cp:lastModifiedBy>C-01</cp:lastModifiedBy>
  <cp:revision>5</cp:revision>
  <dcterms:created xsi:type="dcterms:W3CDTF">2015-06-22T20:24:00Z</dcterms:created>
  <dcterms:modified xsi:type="dcterms:W3CDTF">2015-07-15T16:09:00Z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TC010130013082</vt:lpwstr>
  </property>
</Properties>
</file>