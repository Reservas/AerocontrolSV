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62" w:rsidRDefault="00051212">
      <w:pPr>
        <w:rPr>
          <w:lang w:val="es-ES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919480</wp:posOffset>
                </wp:positionV>
                <wp:extent cx="1543685" cy="1292225"/>
                <wp:effectExtent l="635" t="0" r="0" b="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0FA" w:rsidRPr="00051212" w:rsidRDefault="00E040FA" w:rsidP="00E040FA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051212"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  <w:t>Docentes:</w:t>
                            </w:r>
                          </w:p>
                          <w:p w:rsidR="00E040FA" w:rsidRPr="00511F4A" w:rsidRDefault="00E040FA" w:rsidP="00E040FA">
                            <w:pPr>
                              <w:pStyle w:val="PTCsubsub"/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</w:pPr>
                            <w:r w:rsidRPr="00511F4A"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  <w:t>Maira Yesenia Beltrán Mejía.</w:t>
                            </w:r>
                          </w:p>
                          <w:p w:rsidR="00E040FA" w:rsidRDefault="00E040FA" w:rsidP="00E040FA">
                            <w:pPr>
                              <w:pStyle w:val="PTCsubsub"/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</w:pPr>
                            <w:r w:rsidRPr="00511F4A"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  <w:t>José Felix Sinto Masin.</w:t>
                            </w:r>
                            <w:r w:rsidR="00051212" w:rsidRPr="00051212">
                              <w:rPr>
                                <w:lang w:val="es-MX"/>
                              </w:rPr>
                              <w:t xml:space="preserve"> </w:t>
                            </w:r>
                            <w:r w:rsidR="00051212" w:rsidRPr="00051212"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  <w:t>Bachillerato Técnico en Sistemas Informáticos e Inglés</w:t>
                            </w:r>
                          </w:p>
                          <w:p w:rsidR="00051212" w:rsidRPr="00511F4A" w:rsidRDefault="00051212" w:rsidP="00E040FA">
                            <w:pPr>
                              <w:pStyle w:val="PTCsubsub"/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</w:pPr>
                          </w:p>
                          <w:p w:rsidR="00E040FA" w:rsidRPr="00BD4796" w:rsidRDefault="00E040FA" w:rsidP="00E040FA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67.05pt;margin-top:72.4pt;width:121.55pt;height:10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c2tg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" filled="f" stroked="f">
                <v:textbox>
                  <w:txbxContent>
                    <w:p w:rsidR="00E040FA" w:rsidRPr="00051212" w:rsidRDefault="00E040FA" w:rsidP="00E040FA">
                      <w:pPr>
                        <w:jc w:val="center"/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051212"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  <w:t>Docentes:</w:t>
                      </w:r>
                    </w:p>
                    <w:p w:rsidR="00E040FA" w:rsidRPr="00511F4A" w:rsidRDefault="00E040FA" w:rsidP="00E040FA">
                      <w:pPr>
                        <w:pStyle w:val="PTCsubsub"/>
                        <w:rPr>
                          <w:rFonts w:ascii="Arial" w:hAnsi="Arial" w:cs="Arial"/>
                          <w:sz w:val="28"/>
                          <w:lang w:val="es-SV"/>
                        </w:rPr>
                      </w:pPr>
                      <w:r w:rsidRPr="00511F4A">
                        <w:rPr>
                          <w:rFonts w:ascii="Arial" w:hAnsi="Arial" w:cs="Arial"/>
                          <w:sz w:val="28"/>
                          <w:lang w:val="es-SV"/>
                        </w:rPr>
                        <w:t>Maira Yesenia Beltrán Mejía.</w:t>
                      </w:r>
                    </w:p>
                    <w:p w:rsidR="00E040FA" w:rsidRDefault="00E040FA" w:rsidP="00E040FA">
                      <w:pPr>
                        <w:pStyle w:val="PTCsubsub"/>
                        <w:rPr>
                          <w:rFonts w:ascii="Arial" w:hAnsi="Arial" w:cs="Arial"/>
                          <w:sz w:val="28"/>
                          <w:lang w:val="es-SV"/>
                        </w:rPr>
                      </w:pPr>
                      <w:r w:rsidRPr="00511F4A">
                        <w:rPr>
                          <w:rFonts w:ascii="Arial" w:hAnsi="Arial" w:cs="Arial"/>
                          <w:sz w:val="28"/>
                          <w:lang w:val="es-SV"/>
                        </w:rPr>
                        <w:t>José Felix Sinto Masin.</w:t>
                      </w:r>
                      <w:r w:rsidR="00051212" w:rsidRPr="00051212">
                        <w:rPr>
                          <w:lang w:val="es-MX"/>
                        </w:rPr>
                        <w:t xml:space="preserve"> </w:t>
                      </w:r>
                      <w:r w:rsidR="00051212" w:rsidRPr="00051212">
                        <w:rPr>
                          <w:rFonts w:ascii="Arial" w:hAnsi="Arial" w:cs="Arial"/>
                          <w:sz w:val="28"/>
                          <w:lang w:val="es-SV"/>
                        </w:rPr>
                        <w:t>Bachillerato Técnico en Sistemas Informáticos e Inglés</w:t>
                      </w:r>
                    </w:p>
                    <w:p w:rsidR="00051212" w:rsidRPr="00511F4A" w:rsidRDefault="00051212" w:rsidP="00E040FA">
                      <w:pPr>
                        <w:pStyle w:val="PTCsubsub"/>
                        <w:rPr>
                          <w:rFonts w:ascii="Arial" w:hAnsi="Arial" w:cs="Arial"/>
                          <w:sz w:val="28"/>
                          <w:lang w:val="es-SV"/>
                        </w:rPr>
                      </w:pPr>
                    </w:p>
                    <w:p w:rsidR="00E040FA" w:rsidRPr="00BD4796" w:rsidRDefault="00E040FA" w:rsidP="00E040FA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69504" behindDoc="0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2898140</wp:posOffset>
            </wp:positionV>
            <wp:extent cx="1303655" cy="408305"/>
            <wp:effectExtent l="0" t="0" r="0" b="0"/>
            <wp:wrapNone/>
            <wp:docPr id="22" name="Imagen 2" descr="opex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opex h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2344420</wp:posOffset>
                </wp:positionV>
                <wp:extent cx="3329940" cy="611505"/>
                <wp:effectExtent l="3810" t="127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212" w:rsidRDefault="00051212" w:rsidP="00051212">
                            <w:pPr>
                              <w:pStyle w:val="PTCsubsub"/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  <w:t xml:space="preserve">Tercer Año de </w:t>
                            </w:r>
                            <w:r w:rsidRPr="00051212"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  <w:t>Bachillerato Técnico en Sistemas Informáticos e Inglés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  <w:t xml:space="preserve"> Técnico</w:t>
                            </w:r>
                          </w:p>
                          <w:p w:rsidR="00051212" w:rsidRPr="00511F4A" w:rsidRDefault="00051212" w:rsidP="00051212">
                            <w:pPr>
                              <w:pStyle w:val="PTCsubsub"/>
                              <w:rPr>
                                <w:rFonts w:ascii="Arial" w:hAnsi="Arial" w:cs="Arial"/>
                                <w:sz w:val="28"/>
                                <w:lang w:val="es-SV"/>
                              </w:rPr>
                            </w:pPr>
                          </w:p>
                          <w:p w:rsidR="00051212" w:rsidRPr="00BD4796" w:rsidRDefault="00051212" w:rsidP="00051212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91.8pt;margin-top:184.6pt;width:262.2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XT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" filled="f" stroked="f">
                <v:textbox>
                  <w:txbxContent>
                    <w:p w:rsidR="00051212" w:rsidRDefault="00051212" w:rsidP="00051212">
                      <w:pPr>
                        <w:pStyle w:val="PTCsubsub"/>
                        <w:rPr>
                          <w:rFonts w:ascii="Arial" w:hAnsi="Arial" w:cs="Arial"/>
                          <w:sz w:val="28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SV"/>
                        </w:rPr>
                        <w:t xml:space="preserve">Tercer Año de </w:t>
                      </w:r>
                      <w:r w:rsidRPr="00051212">
                        <w:rPr>
                          <w:rFonts w:ascii="Arial" w:hAnsi="Arial" w:cs="Arial"/>
                          <w:sz w:val="28"/>
                          <w:lang w:val="es-SV"/>
                        </w:rPr>
                        <w:t>Bachillerato Técnico en Sistemas Informáticos e Inglés</w:t>
                      </w:r>
                      <w:r>
                        <w:rPr>
                          <w:rFonts w:ascii="Arial" w:hAnsi="Arial" w:cs="Arial"/>
                          <w:sz w:val="28"/>
                          <w:lang w:val="es-SV"/>
                        </w:rPr>
                        <w:t xml:space="preserve"> Técnico</w:t>
                      </w:r>
                    </w:p>
                    <w:p w:rsidR="00051212" w:rsidRPr="00511F4A" w:rsidRDefault="00051212" w:rsidP="00051212">
                      <w:pPr>
                        <w:pStyle w:val="PTCsubsub"/>
                        <w:rPr>
                          <w:rFonts w:ascii="Arial" w:hAnsi="Arial" w:cs="Arial"/>
                          <w:sz w:val="28"/>
                          <w:lang w:val="es-SV"/>
                        </w:rPr>
                      </w:pPr>
                    </w:p>
                    <w:p w:rsidR="00051212" w:rsidRPr="00BD4796" w:rsidRDefault="00051212" w:rsidP="00051212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6848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2762885</wp:posOffset>
            </wp:positionV>
            <wp:extent cx="525145" cy="487045"/>
            <wp:effectExtent l="0" t="0" r="8255" b="8255"/>
            <wp:wrapNone/>
            <wp:docPr id="23" name="Imagen 1" descr="icono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 inf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36576" distB="36576" distL="36576" distR="36576" simplePos="0" relativeHeight="251670528" behindDoc="0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2814320</wp:posOffset>
            </wp:positionV>
            <wp:extent cx="465455" cy="492125"/>
            <wp:effectExtent l="0" t="0" r="0" b="3175"/>
            <wp:wrapNone/>
            <wp:docPr id="21" name="Imagen 3" descr="Escud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scudo 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862965</wp:posOffset>
                </wp:positionV>
                <wp:extent cx="1543685" cy="1398270"/>
                <wp:effectExtent l="4445" t="0" r="4445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796" w:rsidRPr="00051212" w:rsidRDefault="00BD4796" w:rsidP="00E040FA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 w:rsidRPr="00051212"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  <w:t>Integrantes:</w:t>
                            </w:r>
                          </w:p>
                          <w:p w:rsidR="00BD4796" w:rsidRPr="00051212" w:rsidRDefault="00051212">
                            <w:pPr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051212"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  <w:t>Bonilla Bonilla, Ted Gabriel</w:t>
                            </w:r>
                          </w:p>
                          <w:p w:rsidR="003B5D62" w:rsidRPr="00051212" w:rsidRDefault="00051212">
                            <w:pPr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  <w:t>-</w:t>
                            </w:r>
                            <w:r w:rsidR="00BD4796" w:rsidRPr="00051212">
                              <w:rPr>
                                <w:rFonts w:ascii="Arial" w:eastAsia="Calibri" w:hAnsi="Arial" w:cs="Arial"/>
                                <w:color w:val="262626"/>
                                <w:sz w:val="28"/>
                                <w:szCs w:val="22"/>
                                <w:lang w:val="es-SV" w:eastAsia="en-US" w:bidi="ar-SA"/>
                              </w:rPr>
                              <w:t>Meléndez Hernández, Diego Ronaldo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8.85pt;margin-top:67.95pt;width:121.55pt;height:11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QYuwIAAMI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" filled="f" stroked="f">
                <v:textbox>
                  <w:txbxContent>
                    <w:p w:rsidR="00BD4796" w:rsidRPr="00051212" w:rsidRDefault="00BD4796" w:rsidP="00E040FA">
                      <w:pPr>
                        <w:jc w:val="center"/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</w:pPr>
                      <w:r w:rsidRPr="00051212"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  <w:t>Integrantes:</w:t>
                      </w:r>
                    </w:p>
                    <w:p w:rsidR="00BD4796" w:rsidRPr="00051212" w:rsidRDefault="00051212">
                      <w:pPr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</w:pPr>
                      <w:r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051212"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  <w:t>Bonilla Bonilla, Ted Gabriel</w:t>
                      </w:r>
                    </w:p>
                    <w:p w:rsidR="003B5D62" w:rsidRPr="00051212" w:rsidRDefault="00051212">
                      <w:pPr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</w:pPr>
                      <w:r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  <w:t>-</w:t>
                      </w:r>
                      <w:r w:rsidR="00BD4796" w:rsidRPr="00051212">
                        <w:rPr>
                          <w:rFonts w:ascii="Arial" w:eastAsia="Calibri" w:hAnsi="Arial" w:cs="Arial"/>
                          <w:color w:val="262626"/>
                          <w:sz w:val="28"/>
                          <w:szCs w:val="22"/>
                          <w:lang w:val="es-SV" w:eastAsia="en-US" w:bidi="ar-SA"/>
                        </w:rPr>
                        <w:t>Meléndez Hernández, Diego Ronaldo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86000" cy="59563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9050" t="20320" r="19050" b="1778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8F5713" id="Oval 2" o:spid="_x0000_s1026" style="position:absolute;margin-left:56.25pt;margin-top:-35.15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5240" r="23495" b="1778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38AAA7" id="Oval 3" o:spid="_x0000_s1026" style="position:absolute;margin-left:159.75pt;margin-top:67.95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4611370</wp:posOffset>
                </wp:positionV>
                <wp:extent cx="4114800" cy="4114800"/>
                <wp:effectExtent l="19050" t="20320" r="19050" b="17780"/>
                <wp:wrapNone/>
                <wp:docPr id="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BE8CD" id="Oval 13" o:spid="_x0000_s1026" style="position:absolute;margin-left:54pt;margin-top:363.1pt;width:324pt;height:3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5920740</wp:posOffset>
                </wp:positionV>
                <wp:extent cx="1481455" cy="1481455"/>
                <wp:effectExtent l="19050" t="15240" r="23495" b="17780"/>
                <wp:wrapNone/>
                <wp:docPr id="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C6CF69" id="Oval 14" o:spid="_x0000_s1026" style="position:absolute;margin-left:157.5pt;margin-top:466.2pt;width:116.65pt;height:1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" filled="f" strokecolor="#969696" strokeweight="2.25pt"/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5114925</wp:posOffset>
                </wp:positionV>
                <wp:extent cx="2638425" cy="504825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D62" w:rsidRDefault="003B5D6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Título del CD</w:t>
                            </w:r>
                          </w:p>
                          <w:p w:rsidR="003B5D62" w:rsidRDefault="003B5D6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11.75pt;margin-top:402.75pt;width:207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BShAIAABc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" stroked="f">
                <v:textbox>
                  <w:txbxContent>
                    <w:p w:rsidR="003B5D62" w:rsidRDefault="003B5D6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Título del CD</w:t>
                      </w:r>
                    </w:p>
                    <w:p w:rsidR="003B5D62" w:rsidRDefault="003B5D6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7334250</wp:posOffset>
                </wp:positionV>
                <wp:extent cx="3324225" cy="504825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D62" w:rsidRDefault="003B5D62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Este CD incluye: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81.75pt;margin-top:577.5pt;width:261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lKtw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" filled="f" stroked="f">
                <v:textbox>
                  <w:txbxContent>
                    <w:p w:rsidR="003B5D62" w:rsidRDefault="003B5D62">
                      <w:pP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 xml:space="preserve">Este CD incluye: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5D62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96"/>
    <w:rsid w:val="00051212"/>
    <w:rsid w:val="00146718"/>
    <w:rsid w:val="003B5D62"/>
    <w:rsid w:val="00BD4796"/>
    <w:rsid w:val="00D87449"/>
    <w:rsid w:val="00E0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181475-833A-4B29-87F1-CD5112A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Csubsub">
    <w:name w:val="PTC subsub"/>
    <w:basedOn w:val="Normal"/>
    <w:link w:val="PTCsubsubCar"/>
    <w:qFormat/>
    <w:rsid w:val="00E040FA"/>
    <w:pPr>
      <w:spacing w:after="160" w:line="259" w:lineRule="auto"/>
      <w:jc w:val="center"/>
    </w:pPr>
    <w:rPr>
      <w:rFonts w:ascii="Book Antiqua" w:eastAsia="Calibri" w:hAnsi="Book Antiqua"/>
      <w:color w:val="262626"/>
      <w:sz w:val="32"/>
      <w:szCs w:val="22"/>
      <w:lang w:eastAsia="en-US" w:bidi="ar-SA"/>
    </w:rPr>
  </w:style>
  <w:style w:type="character" w:customStyle="1" w:styleId="PTCsubsubCar">
    <w:name w:val="PTC subsub Car"/>
    <w:link w:val="PTCsubsub"/>
    <w:rsid w:val="00E040FA"/>
    <w:rPr>
      <w:rFonts w:ascii="Book Antiqua" w:eastAsia="Calibri" w:hAnsi="Book Antiqua"/>
      <w:color w:val="262626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-2210\AppData\Roaming\Microsoft\Plantilla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G4-2210</dc:creator>
  <cp:keywords/>
  <dc:description/>
  <cp:lastModifiedBy>G4-2210</cp:lastModifiedBy>
  <cp:revision>1</cp:revision>
  <dcterms:created xsi:type="dcterms:W3CDTF">2015-06-22T20:24:00Z</dcterms:created>
  <dcterms:modified xsi:type="dcterms:W3CDTF">2015-06-22T20:52:00Z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